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EF47" w14:textId="01DBD6AF" w:rsidR="00E544A0" w:rsidRPr="003905CC" w:rsidRDefault="00835D10" w:rsidP="00E544A0">
      <w:pPr>
        <w:rPr>
          <w:rFonts w:ascii="Corbel" w:hAnsi="Corbel"/>
          <w:b/>
          <w:bCs/>
          <w:sz w:val="22"/>
          <w:lang w:val="en-GB"/>
        </w:rPr>
      </w:pPr>
      <w:r w:rsidRPr="003905CC">
        <w:rPr>
          <w:rFonts w:ascii="Corbel" w:hAnsi="Corbel"/>
          <w:b/>
          <w:bCs/>
          <w:sz w:val="22"/>
          <w:lang w:val="en-GB"/>
        </w:rPr>
        <w:t xml:space="preserve">Project </w:t>
      </w:r>
      <w:r w:rsidR="00634CDD" w:rsidRPr="003905CC">
        <w:rPr>
          <w:rFonts w:ascii="Corbel" w:hAnsi="Corbel"/>
          <w:b/>
          <w:bCs/>
          <w:sz w:val="22"/>
          <w:lang w:val="en-GB"/>
        </w:rPr>
        <w:t>sketch</w:t>
      </w:r>
    </w:p>
    <w:p w14:paraId="69455278" w14:textId="71DCE450" w:rsidR="00E544A0" w:rsidRPr="003905CC" w:rsidRDefault="00835D10" w:rsidP="00E544A0">
      <w:pPr>
        <w:rPr>
          <w:rFonts w:ascii="Corbel" w:hAnsi="Corbel"/>
          <w:sz w:val="22"/>
          <w:lang w:val="en-GB"/>
        </w:rPr>
      </w:pPr>
      <w:r w:rsidRPr="003905CC">
        <w:rPr>
          <w:rFonts w:ascii="Corbel" w:hAnsi="Corbel"/>
          <w:sz w:val="22"/>
          <w:lang w:val="en-GB"/>
        </w:rPr>
        <w:t>Author</w:t>
      </w:r>
    </w:p>
    <w:p w14:paraId="117DB698" w14:textId="474303B2" w:rsidR="00E544A0" w:rsidRPr="003905CC" w:rsidRDefault="00333707" w:rsidP="00E544A0">
      <w:pPr>
        <w:rPr>
          <w:rFonts w:ascii="Corbel" w:hAnsi="Corbel"/>
          <w:i/>
          <w:iCs/>
          <w:sz w:val="22"/>
          <w:lang w:val="en-GB"/>
        </w:rPr>
      </w:pPr>
      <w:r w:rsidRPr="003905CC">
        <w:rPr>
          <w:rFonts w:ascii="Corbel" w:hAnsi="Corbel"/>
          <w:i/>
          <w:iCs/>
          <w:sz w:val="22"/>
          <w:lang w:val="en-GB"/>
        </w:rPr>
        <w:t>Nikolaj Veljkovic</w:t>
      </w:r>
    </w:p>
    <w:p w14:paraId="1ED2AB94" w14:textId="2B73478D" w:rsidR="00E544A0" w:rsidRPr="003905CC" w:rsidRDefault="00835D10" w:rsidP="00E544A0">
      <w:pPr>
        <w:rPr>
          <w:rFonts w:ascii="Corbel" w:hAnsi="Corbel"/>
          <w:i/>
          <w:iCs/>
          <w:sz w:val="22"/>
          <w:lang w:val="en-GB"/>
        </w:rPr>
      </w:pPr>
      <w:r w:rsidRPr="003905CC">
        <w:rPr>
          <w:rFonts w:ascii="Corbel" w:hAnsi="Corbel"/>
          <w:sz w:val="22"/>
          <w:lang w:val="en-GB"/>
        </w:rPr>
        <w:t>Provisional title</w:t>
      </w:r>
    </w:p>
    <w:p w14:paraId="62DE805E" w14:textId="56278926" w:rsidR="00E544A0" w:rsidRPr="00307976" w:rsidRDefault="003474D5" w:rsidP="00E544A0">
      <w:pPr>
        <w:rPr>
          <w:rFonts w:ascii="Corbel" w:hAnsi="Corbel"/>
          <w:i/>
          <w:iCs/>
          <w:sz w:val="22"/>
          <w:lang w:val="en-GB"/>
        </w:rPr>
      </w:pPr>
      <w:r w:rsidRPr="00307976">
        <w:rPr>
          <w:rFonts w:ascii="Corbel" w:hAnsi="Corbel"/>
          <w:i/>
          <w:iCs/>
          <w:sz w:val="22"/>
          <w:lang w:val="en-GB"/>
        </w:rPr>
        <w:t>Building a</w:t>
      </w:r>
      <w:r w:rsidR="00307976" w:rsidRPr="00307976">
        <w:rPr>
          <w:rFonts w:ascii="Corbel" w:hAnsi="Corbel"/>
          <w:i/>
          <w:iCs/>
          <w:sz w:val="22"/>
          <w:lang w:val="en-GB"/>
        </w:rPr>
        <w:t>n analogue synthesizer from scratch</w:t>
      </w:r>
    </w:p>
    <w:p w14:paraId="5497AFD9" w14:textId="77777777" w:rsidR="00E544A0" w:rsidRPr="003905CC" w:rsidRDefault="00E544A0" w:rsidP="00E544A0">
      <w:pPr>
        <w:rPr>
          <w:rFonts w:ascii="Corbel" w:hAnsi="Corbel"/>
          <w:sz w:val="22"/>
          <w:lang w:val="en-GB"/>
        </w:rPr>
      </w:pPr>
    </w:p>
    <w:p w14:paraId="69010375" w14:textId="72D2C668" w:rsidR="00634CDD" w:rsidRPr="003905CC" w:rsidRDefault="00634CDD" w:rsidP="00E544A0">
      <w:pPr>
        <w:rPr>
          <w:rFonts w:ascii="Corbel" w:hAnsi="Corbel"/>
          <w:b/>
          <w:color w:val="000000"/>
          <w:sz w:val="22"/>
          <w:lang w:val="en-GB"/>
        </w:rPr>
      </w:pPr>
      <w:r w:rsidRPr="003905CC">
        <w:rPr>
          <w:rFonts w:ascii="Corbel" w:hAnsi="Corbel"/>
          <w:b/>
          <w:color w:val="000000"/>
          <w:sz w:val="22"/>
          <w:lang w:val="en-GB"/>
        </w:rPr>
        <w:t xml:space="preserve">My </w:t>
      </w:r>
      <w:r w:rsidR="002913E3" w:rsidRPr="003905CC">
        <w:rPr>
          <w:rFonts w:ascii="Corbel" w:hAnsi="Corbel"/>
          <w:b/>
          <w:color w:val="000000"/>
          <w:sz w:val="22"/>
          <w:lang w:val="en-GB"/>
        </w:rPr>
        <w:t xml:space="preserve">(provisional) </w:t>
      </w:r>
      <w:r w:rsidRPr="003905CC">
        <w:rPr>
          <w:rFonts w:ascii="Corbel" w:hAnsi="Corbel"/>
          <w:b/>
          <w:color w:val="000000"/>
          <w:sz w:val="22"/>
          <w:lang w:val="en-GB"/>
        </w:rPr>
        <w:t>thesis:</w:t>
      </w:r>
    </w:p>
    <w:p w14:paraId="06351192" w14:textId="695A89B4" w:rsidR="00634CDD" w:rsidRPr="00995F5A" w:rsidRDefault="00995F5A" w:rsidP="00E544A0">
      <w:pPr>
        <w:rPr>
          <w:rFonts w:ascii="Corbel" w:hAnsi="Corbel"/>
          <w:bCs/>
          <w:i/>
          <w:iCs/>
          <w:color w:val="000000"/>
          <w:sz w:val="22"/>
          <w:lang w:val="en-GB"/>
        </w:rPr>
      </w:pPr>
      <w:r w:rsidRPr="00995F5A">
        <w:rPr>
          <w:rFonts w:ascii="Corbel" w:hAnsi="Corbel"/>
          <w:bCs/>
          <w:i/>
          <w:iCs/>
          <w:color w:val="000000"/>
          <w:sz w:val="22"/>
          <w:lang w:val="en-GB"/>
        </w:rPr>
        <w:t>Modern analog</w:t>
      </w:r>
      <w:r>
        <w:rPr>
          <w:rFonts w:ascii="Corbel" w:hAnsi="Corbel"/>
          <w:bCs/>
          <w:i/>
          <w:iCs/>
          <w:color w:val="000000"/>
          <w:sz w:val="22"/>
          <w:lang w:val="en-GB"/>
        </w:rPr>
        <w:t>ue</w:t>
      </w:r>
      <w:r w:rsidRPr="00995F5A">
        <w:rPr>
          <w:rFonts w:ascii="Corbel" w:hAnsi="Corbel"/>
          <w:bCs/>
          <w:i/>
          <w:iCs/>
          <w:color w:val="000000"/>
          <w:sz w:val="22"/>
          <w:lang w:val="en-GB"/>
        </w:rPr>
        <w:t xml:space="preserve"> synthesizers are rare. It is much easier to simulate the same effects digitally, than it is to build and assemble the hardware. Such a process is tightly intertwined with electronics and a lot of testing. In this </w:t>
      </w:r>
      <w:r w:rsidR="002913E3" w:rsidRPr="00995F5A">
        <w:rPr>
          <w:rFonts w:ascii="Corbel" w:hAnsi="Corbel"/>
          <w:bCs/>
          <w:i/>
          <w:iCs/>
          <w:color w:val="000000"/>
          <w:sz w:val="22"/>
          <w:lang w:val="en-GB"/>
        </w:rPr>
        <w:t>Matura</w:t>
      </w:r>
      <w:r w:rsidRPr="00995F5A">
        <w:rPr>
          <w:rFonts w:ascii="Corbel" w:hAnsi="Corbel"/>
          <w:bCs/>
          <w:i/>
          <w:iCs/>
          <w:color w:val="000000"/>
          <w:sz w:val="22"/>
          <w:lang w:val="en-GB"/>
        </w:rPr>
        <w:t xml:space="preserve"> paper I analyse the steps needed to build an analo</w:t>
      </w:r>
      <w:r w:rsidR="002913E3">
        <w:rPr>
          <w:rFonts w:ascii="Corbel" w:hAnsi="Corbel"/>
          <w:bCs/>
          <w:i/>
          <w:iCs/>
          <w:color w:val="000000"/>
          <w:sz w:val="22"/>
          <w:lang w:val="en-GB"/>
        </w:rPr>
        <w:t>gue</w:t>
      </w:r>
      <w:r w:rsidRPr="00995F5A">
        <w:rPr>
          <w:rFonts w:ascii="Corbel" w:hAnsi="Corbel"/>
          <w:bCs/>
          <w:i/>
          <w:iCs/>
          <w:color w:val="000000"/>
          <w:sz w:val="22"/>
          <w:lang w:val="en-GB"/>
        </w:rPr>
        <w:t xml:space="preserve"> synthesizer. I expand and build on my knowledge of Electronics. </w:t>
      </w:r>
      <w:r w:rsidR="00FC6C2E">
        <w:rPr>
          <w:rFonts w:ascii="Corbel" w:hAnsi="Corbel"/>
          <w:bCs/>
          <w:i/>
          <w:iCs/>
          <w:color w:val="000000"/>
          <w:sz w:val="22"/>
          <w:lang w:val="en-GB"/>
        </w:rPr>
        <w:t xml:space="preserve">Using these resources </w:t>
      </w:r>
      <w:r w:rsidRPr="00995F5A">
        <w:rPr>
          <w:rFonts w:ascii="Corbel" w:hAnsi="Corbel"/>
          <w:bCs/>
          <w:i/>
          <w:iCs/>
          <w:color w:val="000000"/>
          <w:sz w:val="22"/>
          <w:lang w:val="en-GB"/>
        </w:rPr>
        <w:t>I try to build a synthesizer myself.</w:t>
      </w:r>
    </w:p>
    <w:p w14:paraId="3035A7FC" w14:textId="77777777" w:rsidR="00E544A0" w:rsidRPr="003905CC" w:rsidRDefault="00E544A0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sz w:val="22"/>
          <w:lang w:val="en-GB"/>
        </w:rPr>
      </w:pPr>
    </w:p>
    <w:p w14:paraId="25154B1F" w14:textId="628DCC40" w:rsidR="00BA2263" w:rsidRPr="004A1ECA" w:rsidRDefault="00FC6C2E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color w:val="000000"/>
          <w:sz w:val="22"/>
          <w:lang w:val="en-GB"/>
        </w:rPr>
      </w:pPr>
      <w:r w:rsidRPr="00FC6C2E">
        <w:rPr>
          <w:rFonts w:ascii="Corbel" w:hAnsi="Corbel"/>
          <w:color w:val="000000"/>
          <w:sz w:val="22"/>
          <w:lang w:val="en-GB"/>
        </w:rPr>
        <w:t xml:space="preserve">This is how </w:t>
      </w:r>
      <w:r>
        <w:rPr>
          <w:rFonts w:ascii="Corbel" w:hAnsi="Corbel"/>
          <w:color w:val="000000"/>
          <w:sz w:val="22"/>
          <w:lang w:val="en-GB"/>
        </w:rPr>
        <w:t xml:space="preserve">I will organise my </w:t>
      </w:r>
      <w:r w:rsidR="004A1ECA">
        <w:rPr>
          <w:rFonts w:ascii="Corbel" w:hAnsi="Corbel"/>
          <w:b/>
          <w:bCs/>
          <w:color w:val="000000"/>
          <w:sz w:val="22"/>
          <w:lang w:val="en-GB"/>
        </w:rPr>
        <w:t>research</w:t>
      </w:r>
      <w:r w:rsidR="004A1ECA">
        <w:rPr>
          <w:rFonts w:ascii="Corbel" w:hAnsi="Corbel"/>
          <w:color w:val="000000"/>
          <w:sz w:val="22"/>
          <w:lang w:val="en-GB"/>
        </w:rPr>
        <w:t>:</w:t>
      </w:r>
    </w:p>
    <w:p w14:paraId="7F28642D" w14:textId="77777777" w:rsidR="00C94A60" w:rsidRDefault="004A1ECA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i/>
          <w:iCs/>
          <w:color w:val="000000"/>
          <w:sz w:val="22"/>
          <w:lang w:val="en-GB"/>
        </w:rPr>
      </w:pPr>
      <w:r w:rsidRPr="004A1ECA">
        <w:rPr>
          <w:rFonts w:ascii="Corbel" w:hAnsi="Corbel"/>
          <w:i/>
          <w:iCs/>
          <w:color w:val="000000"/>
          <w:sz w:val="22"/>
          <w:lang w:val="en-GB"/>
        </w:rPr>
        <w:t>I will use the i</w:t>
      </w:r>
      <w:r>
        <w:rPr>
          <w:rFonts w:ascii="Corbel" w:hAnsi="Corbel"/>
          <w:i/>
          <w:iCs/>
          <w:color w:val="000000"/>
          <w:sz w:val="22"/>
          <w:lang w:val="en-GB"/>
        </w:rPr>
        <w:t>nternet as my main source of knowledge</w:t>
      </w:r>
      <w:r w:rsidR="00F63B8C">
        <w:rPr>
          <w:rFonts w:ascii="Corbel" w:hAnsi="Corbel"/>
          <w:i/>
          <w:iCs/>
          <w:color w:val="000000"/>
          <w:sz w:val="22"/>
          <w:lang w:val="en-GB"/>
        </w:rPr>
        <w:t xml:space="preserve">, </w:t>
      </w:r>
      <w:r w:rsidR="0012508F">
        <w:rPr>
          <w:rFonts w:ascii="Corbel" w:hAnsi="Corbel"/>
          <w:i/>
          <w:iCs/>
          <w:color w:val="000000"/>
          <w:sz w:val="22"/>
          <w:lang w:val="en-GB"/>
        </w:rPr>
        <w:t xml:space="preserve">reading articles and blogs, watching YouTube </w:t>
      </w:r>
      <w:r w:rsidR="005C2717">
        <w:rPr>
          <w:rFonts w:ascii="Corbel" w:hAnsi="Corbel"/>
          <w:i/>
          <w:iCs/>
          <w:color w:val="000000"/>
          <w:sz w:val="22"/>
          <w:lang w:val="en-GB"/>
        </w:rPr>
        <w:t>videos</w:t>
      </w:r>
      <w:r w:rsidR="00950E18">
        <w:rPr>
          <w:rFonts w:ascii="Corbel" w:hAnsi="Corbel"/>
          <w:i/>
          <w:iCs/>
          <w:color w:val="000000"/>
          <w:sz w:val="22"/>
          <w:lang w:val="en-GB"/>
        </w:rPr>
        <w:t xml:space="preserve"> and </w:t>
      </w:r>
      <w:r w:rsidR="005C2717">
        <w:rPr>
          <w:rFonts w:ascii="Corbel" w:hAnsi="Corbel"/>
          <w:i/>
          <w:iCs/>
          <w:color w:val="000000"/>
          <w:sz w:val="22"/>
          <w:lang w:val="en-GB"/>
        </w:rPr>
        <w:t xml:space="preserve">completing courses. I have already </w:t>
      </w:r>
      <w:r w:rsidR="00C94A60">
        <w:rPr>
          <w:rFonts w:ascii="Corbel" w:hAnsi="Corbel"/>
          <w:i/>
          <w:iCs/>
          <w:color w:val="000000"/>
          <w:sz w:val="22"/>
          <w:lang w:val="en-GB"/>
        </w:rPr>
        <w:t>started building a list with resources.</w:t>
      </w:r>
    </w:p>
    <w:p w14:paraId="0F2106DD" w14:textId="4AB93933" w:rsidR="002F0D36" w:rsidRDefault="001D18C1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i/>
          <w:iCs/>
          <w:color w:val="000000"/>
          <w:sz w:val="22"/>
          <w:lang w:val="en-GB"/>
        </w:rPr>
      </w:pPr>
      <w:r>
        <w:rPr>
          <w:rFonts w:ascii="Corbel" w:hAnsi="Corbel"/>
          <w:i/>
          <w:iCs/>
          <w:color w:val="000000"/>
          <w:sz w:val="22"/>
          <w:lang w:val="en-GB"/>
        </w:rPr>
        <w:t>Furthermore</w:t>
      </w:r>
      <w:r w:rsidR="002F0D36">
        <w:rPr>
          <w:rFonts w:ascii="Corbel" w:hAnsi="Corbel"/>
          <w:i/>
          <w:iCs/>
          <w:color w:val="000000"/>
          <w:sz w:val="22"/>
          <w:lang w:val="en-GB"/>
        </w:rPr>
        <w:t>, I will read books</w:t>
      </w:r>
      <w:r>
        <w:rPr>
          <w:rFonts w:ascii="Corbel" w:hAnsi="Corbel"/>
          <w:i/>
          <w:iCs/>
          <w:color w:val="000000"/>
          <w:sz w:val="22"/>
          <w:lang w:val="en-GB"/>
        </w:rPr>
        <w:t xml:space="preserve"> such as th</w:t>
      </w:r>
      <w:r w:rsidR="00574EA4">
        <w:rPr>
          <w:rFonts w:ascii="Corbel" w:hAnsi="Corbel"/>
          <w:i/>
          <w:iCs/>
          <w:color w:val="000000"/>
          <w:sz w:val="22"/>
          <w:lang w:val="en-GB"/>
        </w:rPr>
        <w:t xml:space="preserve">e FOR DUMMIES series on electronics, </w:t>
      </w:r>
      <w:r>
        <w:rPr>
          <w:rFonts w:ascii="Corbel" w:hAnsi="Corbel"/>
          <w:i/>
          <w:iCs/>
          <w:color w:val="000000"/>
          <w:sz w:val="22"/>
          <w:lang w:val="en-GB"/>
        </w:rPr>
        <w:t>“</w:t>
      </w:r>
      <w:r w:rsidR="00574EA4">
        <w:rPr>
          <w:rFonts w:ascii="Corbel" w:hAnsi="Corbel"/>
          <w:i/>
          <w:iCs/>
          <w:color w:val="000000"/>
          <w:sz w:val="22"/>
          <w:lang w:val="en-GB"/>
        </w:rPr>
        <w:t>Building A Better Music Synthesizer</w:t>
      </w:r>
      <w:r>
        <w:rPr>
          <w:rFonts w:ascii="Corbel" w:hAnsi="Corbel"/>
          <w:i/>
          <w:iCs/>
          <w:color w:val="000000"/>
          <w:sz w:val="22"/>
          <w:lang w:val="en-GB"/>
        </w:rPr>
        <w:t>”</w:t>
      </w:r>
      <w:r w:rsidR="004B2597">
        <w:rPr>
          <w:rFonts w:ascii="Corbel" w:hAnsi="Corbel"/>
          <w:i/>
          <w:iCs/>
          <w:color w:val="000000"/>
          <w:sz w:val="22"/>
          <w:lang w:val="en-GB"/>
        </w:rPr>
        <w:t xml:space="preserve"> by Thomas Henry</w:t>
      </w:r>
      <w:r w:rsidR="00574EA4">
        <w:rPr>
          <w:rFonts w:ascii="Corbel" w:hAnsi="Corbel"/>
          <w:i/>
          <w:iCs/>
          <w:color w:val="000000"/>
          <w:sz w:val="22"/>
          <w:lang w:val="en-GB"/>
        </w:rPr>
        <w:t xml:space="preserve"> and </w:t>
      </w:r>
      <w:r w:rsidR="00E30E35">
        <w:rPr>
          <w:rFonts w:ascii="Corbel" w:hAnsi="Corbel"/>
          <w:i/>
          <w:iCs/>
          <w:color w:val="000000"/>
          <w:sz w:val="22"/>
          <w:lang w:val="en-GB"/>
        </w:rPr>
        <w:t>“Electronic Music Circuits” by Barry Klein</w:t>
      </w:r>
      <w:r w:rsidR="004B2597">
        <w:rPr>
          <w:rFonts w:ascii="Corbel" w:hAnsi="Corbel"/>
          <w:i/>
          <w:iCs/>
          <w:color w:val="000000"/>
          <w:sz w:val="22"/>
          <w:lang w:val="en-GB"/>
        </w:rPr>
        <w:t>.</w:t>
      </w:r>
    </w:p>
    <w:p w14:paraId="0F34375C" w14:textId="3FBAF7CA" w:rsidR="00E544A0" w:rsidRPr="004A1ECA" w:rsidRDefault="00C94A60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color w:val="000000"/>
          <w:sz w:val="22"/>
          <w:lang w:val="en-GB"/>
        </w:rPr>
      </w:pPr>
      <w:r>
        <w:rPr>
          <w:rFonts w:ascii="Corbel" w:hAnsi="Corbel"/>
          <w:i/>
          <w:iCs/>
          <w:color w:val="000000"/>
          <w:sz w:val="22"/>
          <w:lang w:val="en-GB"/>
        </w:rPr>
        <w:t>All the information</w:t>
      </w:r>
      <w:r w:rsidR="00721D83">
        <w:rPr>
          <w:rFonts w:ascii="Corbel" w:hAnsi="Corbel"/>
          <w:i/>
          <w:iCs/>
          <w:color w:val="000000"/>
          <w:sz w:val="22"/>
          <w:lang w:val="en-GB"/>
        </w:rPr>
        <w:t xml:space="preserve"> </w:t>
      </w:r>
      <w:r w:rsidR="00ED43A3">
        <w:rPr>
          <w:rFonts w:ascii="Corbel" w:hAnsi="Corbel"/>
          <w:i/>
          <w:iCs/>
          <w:color w:val="000000"/>
          <w:sz w:val="22"/>
          <w:lang w:val="en-GB"/>
        </w:rPr>
        <w:t>I’</w:t>
      </w:r>
      <w:r w:rsidR="00721D83">
        <w:rPr>
          <w:rFonts w:ascii="Corbel" w:hAnsi="Corbel"/>
          <w:i/>
          <w:iCs/>
          <w:color w:val="000000"/>
          <w:sz w:val="22"/>
          <w:lang w:val="en-GB"/>
        </w:rPr>
        <w:t>ve found up</w:t>
      </w:r>
      <w:r w:rsidR="00ED43A3">
        <w:rPr>
          <w:rFonts w:ascii="Corbel" w:hAnsi="Corbel"/>
          <w:i/>
          <w:iCs/>
          <w:color w:val="000000"/>
          <w:sz w:val="22"/>
          <w:lang w:val="en-GB"/>
        </w:rPr>
        <w:t xml:space="preserve"> until </w:t>
      </w:r>
      <w:r w:rsidR="00721D83">
        <w:rPr>
          <w:rFonts w:ascii="Corbel" w:hAnsi="Corbel"/>
          <w:i/>
          <w:iCs/>
          <w:color w:val="000000"/>
          <w:sz w:val="22"/>
          <w:lang w:val="en-GB"/>
        </w:rPr>
        <w:t xml:space="preserve">now, I </w:t>
      </w:r>
      <w:r w:rsidR="00ED43A3">
        <w:rPr>
          <w:rFonts w:ascii="Corbel" w:hAnsi="Corbel"/>
          <w:i/>
          <w:iCs/>
          <w:color w:val="000000"/>
          <w:sz w:val="22"/>
          <w:lang w:val="en-GB"/>
        </w:rPr>
        <w:t>wrote</w:t>
      </w:r>
      <w:r w:rsidR="00721D83">
        <w:rPr>
          <w:rFonts w:ascii="Corbel" w:hAnsi="Corbel"/>
          <w:i/>
          <w:iCs/>
          <w:color w:val="000000"/>
          <w:sz w:val="22"/>
          <w:lang w:val="en-GB"/>
        </w:rPr>
        <w:t xml:space="preserve"> down in a note taking software called Obsidian.</w:t>
      </w:r>
      <w:r w:rsidR="0076315A">
        <w:rPr>
          <w:rFonts w:ascii="Corbel" w:hAnsi="Corbel"/>
          <w:i/>
          <w:iCs/>
          <w:color w:val="000000"/>
          <w:sz w:val="22"/>
          <w:lang w:val="en-GB"/>
        </w:rPr>
        <w:t xml:space="preserve"> Unless </w:t>
      </w:r>
      <w:r w:rsidR="008610DC">
        <w:rPr>
          <w:rFonts w:ascii="Corbel" w:hAnsi="Corbel"/>
          <w:i/>
          <w:iCs/>
          <w:color w:val="000000"/>
          <w:sz w:val="22"/>
          <w:lang w:val="en-GB"/>
        </w:rPr>
        <w:t>we decide differently I will continue to do so.</w:t>
      </w:r>
      <w:r w:rsidR="00003B83" w:rsidRPr="004A1ECA">
        <w:rPr>
          <w:rFonts w:ascii="Corbel" w:hAnsi="Corbel"/>
          <w:color w:val="000000"/>
          <w:sz w:val="22"/>
          <w:lang w:val="en-GB"/>
        </w:rPr>
        <w:br/>
      </w:r>
    </w:p>
    <w:p w14:paraId="392B3CD5" w14:textId="77777777" w:rsidR="009C15A3" w:rsidRPr="003905CC" w:rsidRDefault="009C15A3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color w:val="000000"/>
          <w:sz w:val="22"/>
          <w:lang w:val="en-GB"/>
        </w:rPr>
      </w:pPr>
      <w:r w:rsidRPr="003905CC">
        <w:rPr>
          <w:rFonts w:ascii="Corbel" w:hAnsi="Corbel"/>
          <w:color w:val="000000"/>
          <w:sz w:val="22"/>
          <w:lang w:val="en-GB"/>
        </w:rPr>
        <w:t xml:space="preserve">This is how I want to build my </w:t>
      </w:r>
      <w:r w:rsidRPr="003905CC">
        <w:rPr>
          <w:rFonts w:ascii="Corbel" w:hAnsi="Corbel"/>
          <w:b/>
          <w:bCs/>
          <w:color w:val="000000"/>
          <w:sz w:val="22"/>
          <w:lang w:val="en-GB"/>
        </w:rPr>
        <w:t>product</w:t>
      </w:r>
      <w:r w:rsidRPr="003905CC">
        <w:rPr>
          <w:rFonts w:ascii="Corbel" w:hAnsi="Corbel"/>
          <w:color w:val="000000"/>
          <w:sz w:val="22"/>
          <w:lang w:val="en-GB"/>
        </w:rPr>
        <w:t>:</w:t>
      </w:r>
    </w:p>
    <w:p w14:paraId="01D9B134" w14:textId="74768DB0" w:rsidR="005E0557" w:rsidRDefault="00907619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i/>
          <w:iCs/>
          <w:sz w:val="22"/>
          <w:lang w:val="en-GB"/>
        </w:rPr>
      </w:pPr>
      <w:r>
        <w:rPr>
          <w:rFonts w:ascii="Corbel" w:hAnsi="Corbel"/>
          <w:i/>
          <w:iCs/>
          <w:sz w:val="22"/>
          <w:lang w:val="en-GB"/>
        </w:rPr>
        <w:t xml:space="preserve">My goal is to have </w:t>
      </w:r>
      <w:r w:rsidRPr="003905CC">
        <w:rPr>
          <w:rFonts w:ascii="Corbel" w:hAnsi="Corbel"/>
          <w:i/>
          <w:iCs/>
          <w:sz w:val="22"/>
          <w:u w:val="single"/>
          <w:lang w:val="en-GB"/>
        </w:rPr>
        <w:t>at least</w:t>
      </w:r>
      <w:r w:rsidR="003905CC">
        <w:rPr>
          <w:rFonts w:ascii="Corbel" w:hAnsi="Corbel"/>
          <w:i/>
          <w:iCs/>
          <w:sz w:val="22"/>
          <w:lang w:val="en-GB"/>
        </w:rPr>
        <w:t xml:space="preserve"> a </w:t>
      </w:r>
      <w:r w:rsidR="00C63E20">
        <w:rPr>
          <w:rFonts w:ascii="Corbel" w:hAnsi="Corbel"/>
          <w:i/>
          <w:iCs/>
          <w:sz w:val="22"/>
          <w:lang w:val="en-GB"/>
        </w:rPr>
        <w:t>source module</w:t>
      </w:r>
      <w:r w:rsidR="00924CC2">
        <w:rPr>
          <w:rFonts w:ascii="Corbel" w:hAnsi="Corbel"/>
          <w:i/>
          <w:iCs/>
          <w:sz w:val="22"/>
          <w:lang w:val="en-GB"/>
        </w:rPr>
        <w:t xml:space="preserve"> producing soun</w:t>
      </w:r>
      <w:r w:rsidR="00C63E20">
        <w:rPr>
          <w:rFonts w:ascii="Corbel" w:hAnsi="Corbel"/>
          <w:i/>
          <w:iCs/>
          <w:sz w:val="22"/>
          <w:lang w:val="en-GB"/>
        </w:rPr>
        <w:t>d (this is of course negotiable).</w:t>
      </w:r>
      <w:r w:rsidR="005D5223">
        <w:rPr>
          <w:rFonts w:ascii="Corbel" w:hAnsi="Corbel"/>
          <w:i/>
          <w:iCs/>
          <w:sz w:val="22"/>
          <w:lang w:val="en-GB"/>
        </w:rPr>
        <w:t xml:space="preserve"> The sound should be changeable, either by keys, a knob or impulses. </w:t>
      </w:r>
      <w:r w:rsidR="00C10E0D" w:rsidRPr="00907619">
        <w:rPr>
          <w:rFonts w:ascii="Corbel" w:hAnsi="Corbel"/>
          <w:i/>
          <w:iCs/>
          <w:sz w:val="22"/>
          <w:lang w:val="en-GB"/>
        </w:rPr>
        <w:t>Starting</w:t>
      </w:r>
      <w:r w:rsidR="00C10E0D">
        <w:rPr>
          <w:rFonts w:ascii="Corbel" w:hAnsi="Corbel"/>
          <w:i/>
          <w:iCs/>
          <w:sz w:val="22"/>
          <w:lang w:val="en-GB"/>
        </w:rPr>
        <w:t xml:space="preserve"> out from breadboard prototypes, I will </w:t>
      </w:r>
      <w:r w:rsidR="00177360">
        <w:rPr>
          <w:rFonts w:ascii="Corbel" w:hAnsi="Corbel"/>
          <w:i/>
          <w:iCs/>
          <w:sz w:val="22"/>
          <w:lang w:val="en-GB"/>
        </w:rPr>
        <w:t>approach my way to a working product.</w:t>
      </w:r>
      <w:r w:rsidR="0018427E">
        <w:rPr>
          <w:rFonts w:ascii="Corbel" w:hAnsi="Corbel"/>
          <w:i/>
          <w:iCs/>
          <w:sz w:val="22"/>
          <w:lang w:val="en-GB"/>
        </w:rPr>
        <w:t xml:space="preserve"> If the product </w:t>
      </w:r>
      <w:r w:rsidR="00030CBC">
        <w:rPr>
          <w:rFonts w:ascii="Corbel" w:hAnsi="Corbel"/>
          <w:i/>
          <w:iCs/>
          <w:sz w:val="22"/>
          <w:lang w:val="en-GB"/>
        </w:rPr>
        <w:t xml:space="preserve">goes past the breadboard stage, designing a </w:t>
      </w:r>
      <w:r w:rsidR="00A06DB9">
        <w:rPr>
          <w:rFonts w:ascii="Corbel" w:hAnsi="Corbel"/>
          <w:i/>
          <w:iCs/>
          <w:sz w:val="22"/>
          <w:lang w:val="en-GB"/>
        </w:rPr>
        <w:t>circuit board</w:t>
      </w:r>
      <w:r w:rsidR="00311690">
        <w:rPr>
          <w:rFonts w:ascii="Corbel" w:hAnsi="Corbel"/>
          <w:i/>
          <w:iCs/>
          <w:sz w:val="22"/>
          <w:lang w:val="en-GB"/>
        </w:rPr>
        <w:t xml:space="preserve"> would be the next step. </w:t>
      </w:r>
      <w:r w:rsidR="00ED21BC">
        <w:rPr>
          <w:rFonts w:ascii="Corbel" w:hAnsi="Corbel"/>
          <w:i/>
          <w:iCs/>
          <w:sz w:val="22"/>
          <w:lang w:val="en-GB"/>
        </w:rPr>
        <w:t>Depending on time, I would also design a simple 3D</w:t>
      </w:r>
      <w:r w:rsidR="008049C0">
        <w:rPr>
          <w:rFonts w:ascii="Corbel" w:hAnsi="Corbel"/>
          <w:i/>
          <w:iCs/>
          <w:sz w:val="22"/>
          <w:lang w:val="en-GB"/>
        </w:rPr>
        <w:t>-printable case</w:t>
      </w:r>
      <w:r w:rsidR="00163EEA">
        <w:rPr>
          <w:rFonts w:ascii="Corbel" w:hAnsi="Corbel"/>
          <w:i/>
          <w:iCs/>
          <w:sz w:val="22"/>
          <w:lang w:val="en-GB"/>
        </w:rPr>
        <w:t>, attach buttons and so forth. Nevertheless, let’s not get ahead of ourselves.</w:t>
      </w:r>
    </w:p>
    <w:p w14:paraId="30D1D3EA" w14:textId="0A5D3E80" w:rsidR="00E544A0" w:rsidRPr="00C12EEC" w:rsidRDefault="00C12EEC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color w:val="000000"/>
          <w:sz w:val="22"/>
          <w:lang w:val="en-GB"/>
        </w:rPr>
      </w:pPr>
      <w:r w:rsidRPr="00C12EEC">
        <w:rPr>
          <w:rFonts w:ascii="Corbel" w:hAnsi="Corbel"/>
          <w:i/>
          <w:iCs/>
          <w:sz w:val="22"/>
          <w:lang w:val="en-GB"/>
        </w:rPr>
        <w:t xml:space="preserve">I have </w:t>
      </w:r>
      <w:r w:rsidR="00B6376A">
        <w:rPr>
          <w:rFonts w:ascii="Corbel" w:hAnsi="Corbel"/>
          <w:i/>
          <w:iCs/>
          <w:sz w:val="22"/>
          <w:lang w:val="en-GB"/>
        </w:rPr>
        <w:t>a soldering iron</w:t>
      </w:r>
      <w:r w:rsidRPr="00C12EEC">
        <w:rPr>
          <w:rFonts w:ascii="Corbel" w:hAnsi="Corbel"/>
          <w:i/>
          <w:iCs/>
          <w:sz w:val="22"/>
          <w:lang w:val="en-GB"/>
        </w:rPr>
        <w:t xml:space="preserve"> a</w:t>
      </w:r>
      <w:r>
        <w:rPr>
          <w:rFonts w:ascii="Corbel" w:hAnsi="Corbel"/>
          <w:i/>
          <w:iCs/>
          <w:sz w:val="22"/>
          <w:lang w:val="en-GB"/>
        </w:rPr>
        <w:t>t home</w:t>
      </w:r>
      <w:r w:rsidR="005E0557">
        <w:rPr>
          <w:rFonts w:ascii="Corbel" w:hAnsi="Corbel"/>
          <w:i/>
          <w:iCs/>
          <w:sz w:val="22"/>
          <w:lang w:val="en-GB"/>
        </w:rPr>
        <w:t>. E</w:t>
      </w:r>
      <w:r w:rsidR="00B6376A">
        <w:rPr>
          <w:rFonts w:ascii="Corbel" w:hAnsi="Corbel"/>
          <w:i/>
          <w:iCs/>
          <w:sz w:val="22"/>
          <w:lang w:val="en-GB"/>
        </w:rPr>
        <w:t xml:space="preserve">very other tool I would either have to </w:t>
      </w:r>
      <w:r w:rsidR="00C76D00">
        <w:rPr>
          <w:rFonts w:ascii="Corbel" w:hAnsi="Corbel"/>
          <w:i/>
          <w:iCs/>
          <w:sz w:val="22"/>
          <w:lang w:val="en-GB"/>
        </w:rPr>
        <w:t xml:space="preserve">borrow or </w:t>
      </w:r>
      <w:r w:rsidR="005E0557">
        <w:rPr>
          <w:rFonts w:ascii="Corbel" w:hAnsi="Corbel"/>
          <w:i/>
          <w:iCs/>
          <w:sz w:val="22"/>
          <w:lang w:val="en-GB"/>
        </w:rPr>
        <w:t>use in school.</w:t>
      </w:r>
    </w:p>
    <w:p w14:paraId="5401F73C" w14:textId="77777777" w:rsidR="00E544A0" w:rsidRPr="002F0D36" w:rsidRDefault="00E544A0" w:rsidP="00E54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sz w:val="22"/>
          <w:lang w:val="en-GB"/>
        </w:rPr>
      </w:pPr>
    </w:p>
    <w:p w14:paraId="653442BC" w14:textId="34D01EA0" w:rsidR="00E544A0" w:rsidRPr="00FB45C7" w:rsidRDefault="000F37AE" w:rsidP="000F37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color w:val="000000"/>
          <w:sz w:val="22"/>
          <w:lang w:val="en-GB"/>
        </w:rPr>
      </w:pPr>
      <w:r w:rsidRPr="00FB45C7">
        <w:rPr>
          <w:rFonts w:ascii="Corbel" w:hAnsi="Corbel"/>
          <w:color w:val="000000"/>
          <w:sz w:val="22"/>
          <w:lang w:val="en-GB"/>
        </w:rPr>
        <w:t xml:space="preserve">My </w:t>
      </w:r>
      <w:r w:rsidRPr="00FB45C7">
        <w:rPr>
          <w:rFonts w:ascii="Corbel" w:hAnsi="Corbel"/>
          <w:b/>
          <w:bCs/>
          <w:color w:val="000000"/>
          <w:sz w:val="22"/>
          <w:lang w:val="en-GB"/>
        </w:rPr>
        <w:t xml:space="preserve">motivation </w:t>
      </w:r>
      <w:r w:rsidRPr="00FB45C7">
        <w:rPr>
          <w:rFonts w:ascii="Corbel" w:hAnsi="Corbel"/>
          <w:color w:val="000000"/>
          <w:sz w:val="22"/>
          <w:lang w:val="en-GB"/>
        </w:rPr>
        <w:t xml:space="preserve">for this </w:t>
      </w:r>
      <w:r w:rsidR="00FB45C7" w:rsidRPr="00FB45C7">
        <w:rPr>
          <w:rFonts w:ascii="Corbel" w:hAnsi="Corbel"/>
          <w:color w:val="000000"/>
          <w:sz w:val="22"/>
          <w:lang w:val="en-GB"/>
        </w:rPr>
        <w:t>work</w:t>
      </w:r>
      <w:r w:rsidR="00E544A0" w:rsidRPr="00FB45C7">
        <w:rPr>
          <w:rFonts w:ascii="Corbel" w:hAnsi="Corbel"/>
          <w:color w:val="000000"/>
          <w:sz w:val="22"/>
          <w:lang w:val="en-GB"/>
        </w:rPr>
        <w:t xml:space="preserve">: </w:t>
      </w:r>
    </w:p>
    <w:p w14:paraId="23C1ED9E" w14:textId="19CE8415" w:rsidR="006E6ABB" w:rsidRPr="00FB45C7" w:rsidRDefault="00FB45C7" w:rsidP="006E6A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rbel" w:hAnsi="Corbel"/>
          <w:i/>
          <w:iCs/>
          <w:sz w:val="22"/>
          <w:lang w:val="en-GB"/>
        </w:rPr>
      </w:pPr>
      <w:r w:rsidRPr="00FB45C7">
        <w:rPr>
          <w:rFonts w:ascii="Corbel" w:hAnsi="Corbel"/>
          <w:i/>
          <w:iCs/>
          <w:sz w:val="22"/>
          <w:lang w:val="en-GB"/>
        </w:rPr>
        <w:t>I</w:t>
      </w:r>
      <w:r>
        <w:rPr>
          <w:rFonts w:ascii="Corbel" w:hAnsi="Corbel"/>
          <w:i/>
          <w:iCs/>
          <w:sz w:val="22"/>
          <w:lang w:val="en-GB"/>
        </w:rPr>
        <w:t xml:space="preserve"> love producing music</w:t>
      </w:r>
      <w:r w:rsidR="00EB5B49">
        <w:rPr>
          <w:rFonts w:ascii="Corbel" w:hAnsi="Corbel"/>
          <w:i/>
          <w:iCs/>
          <w:sz w:val="22"/>
          <w:lang w:val="en-GB"/>
        </w:rPr>
        <w:t xml:space="preserve">, thus </w:t>
      </w:r>
      <w:r>
        <w:rPr>
          <w:rFonts w:ascii="Corbel" w:hAnsi="Corbel"/>
          <w:i/>
          <w:iCs/>
          <w:sz w:val="22"/>
          <w:lang w:val="en-GB"/>
        </w:rPr>
        <w:t xml:space="preserve">synthesizers have always fascinated me. </w:t>
      </w:r>
      <w:r w:rsidR="00D4614C">
        <w:rPr>
          <w:rFonts w:ascii="Corbel" w:hAnsi="Corbel"/>
          <w:i/>
          <w:iCs/>
          <w:sz w:val="22"/>
          <w:lang w:val="en-GB"/>
        </w:rPr>
        <w:t>Touching buttons, plugging in cables, turning knobs. It just makes me happy</w:t>
      </w:r>
      <w:r w:rsidR="00EB5B49">
        <w:rPr>
          <w:rFonts w:ascii="Corbel" w:hAnsi="Corbel"/>
          <w:i/>
          <w:iCs/>
          <w:sz w:val="22"/>
          <w:lang w:val="en-GB"/>
        </w:rPr>
        <w:t>, cr</w:t>
      </w:r>
      <w:r w:rsidR="00D4614C">
        <w:rPr>
          <w:rFonts w:ascii="Corbel" w:hAnsi="Corbel"/>
          <w:i/>
          <w:iCs/>
          <w:sz w:val="22"/>
          <w:lang w:val="en-GB"/>
        </w:rPr>
        <w:t>e</w:t>
      </w:r>
      <w:r w:rsidR="00EB5B49">
        <w:rPr>
          <w:rFonts w:ascii="Corbel" w:hAnsi="Corbel"/>
          <w:i/>
          <w:iCs/>
          <w:sz w:val="22"/>
          <w:lang w:val="en-GB"/>
        </w:rPr>
        <w:t>ating</w:t>
      </w:r>
      <w:r w:rsidR="00D4614C">
        <w:rPr>
          <w:rFonts w:ascii="Corbel" w:hAnsi="Corbel"/>
          <w:i/>
          <w:iCs/>
          <w:sz w:val="22"/>
          <w:lang w:val="en-GB"/>
        </w:rPr>
        <w:t xml:space="preserve"> sounds that </w:t>
      </w:r>
      <w:r w:rsidR="00EB5B49">
        <w:rPr>
          <w:rFonts w:ascii="Corbel" w:hAnsi="Corbel"/>
          <w:i/>
          <w:iCs/>
          <w:sz w:val="22"/>
          <w:lang w:val="en-GB"/>
        </w:rPr>
        <w:t>sometimes make my mother shout at me. Additionally, I also like machines and electronics. In learning about how a synthesizer works, I will not only get an insight into the synthesizer but also electronics in general. This will aide me in my future, as I might want to study machine engineering or robotics.</w:t>
      </w:r>
    </w:p>
    <w:p w14:paraId="6398830A" w14:textId="77982503" w:rsidR="003E1740" w:rsidRPr="002F0D36" w:rsidRDefault="003E1740" w:rsidP="00E544A0">
      <w:pPr>
        <w:pStyle w:val="berschrift"/>
        <w:rPr>
          <w:rFonts w:ascii="Corbel" w:hAnsi="Corbel"/>
          <w:lang w:val="en-GB"/>
        </w:rPr>
      </w:pPr>
    </w:p>
    <w:p w14:paraId="05230F3C" w14:textId="4ACE4D61" w:rsidR="00271961" w:rsidRPr="00271961" w:rsidRDefault="00271961" w:rsidP="00271961">
      <w:pPr>
        <w:rPr>
          <w:lang w:val="en-GB"/>
        </w:rPr>
      </w:pPr>
      <w:r w:rsidRPr="00271961">
        <w:rPr>
          <w:lang w:val="en-GB"/>
        </w:rPr>
        <w:t>I am fully aware that t</w:t>
      </w:r>
      <w:r>
        <w:rPr>
          <w:lang w:val="en-GB"/>
        </w:rPr>
        <w:t xml:space="preserve">his is a broad topic. After speaking with Mr di Piazza I will decide what kind of synthesizer </w:t>
      </w:r>
      <w:r w:rsidR="004B2597">
        <w:rPr>
          <w:lang w:val="en-GB"/>
        </w:rPr>
        <w:t>specifically</w:t>
      </w:r>
      <w:r>
        <w:rPr>
          <w:lang w:val="en-GB"/>
        </w:rPr>
        <w:t xml:space="preserve"> I want to build.</w:t>
      </w:r>
    </w:p>
    <w:sectPr w:rsidR="00271961" w:rsidRPr="00271961" w:rsidSect="003A0D59">
      <w:headerReference w:type="default" r:id="rId8"/>
      <w:headerReference w:type="first" r:id="rId9"/>
      <w:pgSz w:w="11906" w:h="16838"/>
      <w:pgMar w:top="1531" w:right="964" w:bottom="96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5F87" w14:textId="77777777" w:rsidR="003A0D59" w:rsidRDefault="003A0D59" w:rsidP="00473488">
      <w:r>
        <w:separator/>
      </w:r>
    </w:p>
    <w:p w14:paraId="7D409E53" w14:textId="77777777" w:rsidR="003A0D59" w:rsidRDefault="003A0D59"/>
  </w:endnote>
  <w:endnote w:type="continuationSeparator" w:id="0">
    <w:p w14:paraId="24F339EB" w14:textId="77777777" w:rsidR="003A0D59" w:rsidRDefault="003A0D59" w:rsidP="00473488">
      <w:r>
        <w:continuationSeparator/>
      </w:r>
    </w:p>
    <w:p w14:paraId="2201B474" w14:textId="77777777" w:rsidR="003A0D59" w:rsidRDefault="003A0D59"/>
  </w:endnote>
  <w:endnote w:type="continuationNotice" w:id="1">
    <w:p w14:paraId="31A90330" w14:textId="77777777" w:rsidR="003A0D59" w:rsidRDefault="003A0D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3897" w14:textId="77777777" w:rsidR="003A0D59" w:rsidRDefault="003A0D59">
      <w:r>
        <w:separator/>
      </w:r>
    </w:p>
  </w:footnote>
  <w:footnote w:type="continuationSeparator" w:id="0">
    <w:p w14:paraId="5949B06D" w14:textId="77777777" w:rsidR="003A0D59" w:rsidRDefault="003A0D59" w:rsidP="00473488">
      <w:r>
        <w:continuationSeparator/>
      </w:r>
    </w:p>
    <w:p w14:paraId="7B022A86" w14:textId="77777777" w:rsidR="003A0D59" w:rsidRDefault="003A0D59"/>
  </w:footnote>
  <w:footnote w:type="continuationNotice" w:id="1">
    <w:p w14:paraId="60FA23C7" w14:textId="77777777" w:rsidR="003A0D59" w:rsidRDefault="003A0D5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B8F6" w14:textId="77777777" w:rsidR="00A57844" w:rsidRDefault="00A57844">
    <w:pPr>
      <w:pStyle w:val="Header"/>
    </w:pPr>
    <w:r w:rsidRPr="00473488">
      <w:rPr>
        <w:noProof/>
        <w:lang w:eastAsia="de-CH"/>
      </w:rPr>
      <w:drawing>
        <wp:anchor distT="0" distB="0" distL="114300" distR="114300" simplePos="0" relativeHeight="251658240" behindDoc="0" locked="0" layoutInCell="1" allowOverlap="0" wp14:anchorId="686AEE91" wp14:editId="694F15E7">
          <wp:simplePos x="0" y="0"/>
          <wp:positionH relativeFrom="page">
            <wp:posOffset>247650</wp:posOffset>
          </wp:positionH>
          <wp:positionV relativeFrom="page">
            <wp:posOffset>361950</wp:posOffset>
          </wp:positionV>
          <wp:extent cx="247650" cy="323850"/>
          <wp:effectExtent l="19050" t="0" r="0" b="0"/>
          <wp:wrapSquare wrapText="bothSides"/>
          <wp:docPr id="1" name="Bild 5" descr="signet-linie_10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ignet-linie_1000%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1E2A623" w14:textId="77777777" w:rsidR="00EA3D79" w:rsidRDefault="00EA3D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26F3" w14:textId="71FEB506" w:rsidR="00A57844" w:rsidRDefault="00A57844">
    <w:pPr>
      <w:pStyle w:val="Header"/>
    </w:pPr>
    <w:r w:rsidRPr="00473488">
      <w:rPr>
        <w:noProof/>
        <w:lang w:eastAsia="de-CH"/>
      </w:rPr>
      <w:drawing>
        <wp:anchor distT="0" distB="0" distL="114300" distR="114300" simplePos="0" relativeHeight="251658241" behindDoc="0" locked="0" layoutInCell="1" allowOverlap="0" wp14:anchorId="750B2EFF" wp14:editId="537392A0">
          <wp:simplePos x="0" y="0"/>
          <wp:positionH relativeFrom="page">
            <wp:posOffset>248285</wp:posOffset>
          </wp:positionH>
          <wp:positionV relativeFrom="page">
            <wp:posOffset>363855</wp:posOffset>
          </wp:positionV>
          <wp:extent cx="248400" cy="324000"/>
          <wp:effectExtent l="0" t="0" r="0" b="0"/>
          <wp:wrapSquare wrapText="bothSides"/>
          <wp:docPr id="3" name="Bild 5" descr="signet-linie_10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ignet-linie_1000%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00" cy="3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B6D9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FAE8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A6C8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246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34E6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584C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8C92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9C54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06C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86C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C74D8"/>
    <w:multiLevelType w:val="hybridMultilevel"/>
    <w:tmpl w:val="B886A048"/>
    <w:lvl w:ilvl="0" w:tplc="2166A75C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878B6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6051CA4"/>
    <w:multiLevelType w:val="hybridMultilevel"/>
    <w:tmpl w:val="6504BE3E"/>
    <w:lvl w:ilvl="0" w:tplc="CF0699B0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B329F"/>
    <w:multiLevelType w:val="multilevel"/>
    <w:tmpl w:val="AE068CB2"/>
    <w:numStyleLink w:val="berschriftslisten"/>
  </w:abstractNum>
  <w:abstractNum w:abstractNumId="14" w15:restartNumberingAfterBreak="0">
    <w:nsid w:val="168E6AF2"/>
    <w:multiLevelType w:val="multilevel"/>
    <w:tmpl w:val="AE068CB2"/>
    <w:styleLink w:val="berschriftsliste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70C5095"/>
    <w:multiLevelType w:val="hybridMultilevel"/>
    <w:tmpl w:val="5FB2A65E"/>
    <w:lvl w:ilvl="0" w:tplc="2D6AB0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A555D4"/>
    <w:multiLevelType w:val="hybridMultilevel"/>
    <w:tmpl w:val="E286F176"/>
    <w:lvl w:ilvl="0" w:tplc="4FD03AD2">
      <w:start w:val="7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34AC5"/>
    <w:multiLevelType w:val="hybridMultilevel"/>
    <w:tmpl w:val="351A8114"/>
    <w:lvl w:ilvl="0" w:tplc="01823E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7238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5F7969"/>
    <w:multiLevelType w:val="hybridMultilevel"/>
    <w:tmpl w:val="BAD4F5B8"/>
    <w:lvl w:ilvl="0" w:tplc="131C7A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456EB8"/>
    <w:multiLevelType w:val="hybridMultilevel"/>
    <w:tmpl w:val="88EEB44C"/>
    <w:lvl w:ilvl="0" w:tplc="8DBC101C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C7417"/>
    <w:multiLevelType w:val="hybridMultilevel"/>
    <w:tmpl w:val="EDC8B1E2"/>
    <w:lvl w:ilvl="0" w:tplc="1EA02168">
      <w:start w:val="76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76A0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FFF6B24"/>
    <w:multiLevelType w:val="multilevel"/>
    <w:tmpl w:val="AE068CB2"/>
    <w:numStyleLink w:val="berschriftslisten"/>
  </w:abstractNum>
  <w:num w:numId="1" w16cid:durableId="1310474533">
    <w:abstractNumId w:val="9"/>
  </w:num>
  <w:num w:numId="2" w16cid:durableId="1344430259">
    <w:abstractNumId w:val="7"/>
  </w:num>
  <w:num w:numId="3" w16cid:durableId="482158512">
    <w:abstractNumId w:val="6"/>
  </w:num>
  <w:num w:numId="4" w16cid:durableId="1037242906">
    <w:abstractNumId w:val="5"/>
  </w:num>
  <w:num w:numId="5" w16cid:durableId="889269938">
    <w:abstractNumId w:val="4"/>
  </w:num>
  <w:num w:numId="6" w16cid:durableId="1826704988">
    <w:abstractNumId w:val="8"/>
  </w:num>
  <w:num w:numId="7" w16cid:durableId="1937398543">
    <w:abstractNumId w:val="3"/>
  </w:num>
  <w:num w:numId="8" w16cid:durableId="1292247087">
    <w:abstractNumId w:val="2"/>
  </w:num>
  <w:num w:numId="9" w16cid:durableId="2056198944">
    <w:abstractNumId w:val="1"/>
  </w:num>
  <w:num w:numId="10" w16cid:durableId="230114972">
    <w:abstractNumId w:val="0"/>
  </w:num>
  <w:num w:numId="11" w16cid:durableId="1126391393">
    <w:abstractNumId w:val="23"/>
  </w:num>
  <w:num w:numId="12" w16cid:durableId="1415588447">
    <w:abstractNumId w:val="20"/>
  </w:num>
  <w:num w:numId="13" w16cid:durableId="1581215070">
    <w:abstractNumId w:val="10"/>
  </w:num>
  <w:num w:numId="14" w16cid:durableId="1225334508">
    <w:abstractNumId w:val="18"/>
  </w:num>
  <w:num w:numId="15" w16cid:durableId="1417164393">
    <w:abstractNumId w:val="22"/>
  </w:num>
  <w:num w:numId="16" w16cid:durableId="1042749650">
    <w:abstractNumId w:val="13"/>
  </w:num>
  <w:num w:numId="17" w16cid:durableId="1757746250">
    <w:abstractNumId w:val="14"/>
  </w:num>
  <w:num w:numId="18" w16cid:durableId="286204425">
    <w:abstractNumId w:val="11"/>
  </w:num>
  <w:num w:numId="19" w16cid:durableId="1099832248">
    <w:abstractNumId w:val="16"/>
  </w:num>
  <w:num w:numId="20" w16cid:durableId="1097017423">
    <w:abstractNumId w:val="19"/>
  </w:num>
  <w:num w:numId="21" w16cid:durableId="321475219">
    <w:abstractNumId w:val="15"/>
  </w:num>
  <w:num w:numId="22" w16cid:durableId="639581217">
    <w:abstractNumId w:val="17"/>
  </w:num>
  <w:num w:numId="23" w16cid:durableId="362174930">
    <w:abstractNumId w:val="21"/>
  </w:num>
  <w:num w:numId="24" w16cid:durableId="203908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0"/>
    <w:rsid w:val="00003B83"/>
    <w:rsid w:val="000167E9"/>
    <w:rsid w:val="00030CBC"/>
    <w:rsid w:val="00035A84"/>
    <w:rsid w:val="0004295B"/>
    <w:rsid w:val="00043CF6"/>
    <w:rsid w:val="000462B9"/>
    <w:rsid w:val="00050B58"/>
    <w:rsid w:val="00085F17"/>
    <w:rsid w:val="000A36CA"/>
    <w:rsid w:val="000A6CA9"/>
    <w:rsid w:val="000B2BAE"/>
    <w:rsid w:val="000B67AD"/>
    <w:rsid w:val="000D53C2"/>
    <w:rsid w:val="000E483C"/>
    <w:rsid w:val="000E4D57"/>
    <w:rsid w:val="000F37AE"/>
    <w:rsid w:val="0011158C"/>
    <w:rsid w:val="00115C4A"/>
    <w:rsid w:val="0012508F"/>
    <w:rsid w:val="001347F1"/>
    <w:rsid w:val="00144A0D"/>
    <w:rsid w:val="00160D11"/>
    <w:rsid w:val="00163EEA"/>
    <w:rsid w:val="00177360"/>
    <w:rsid w:val="0018427E"/>
    <w:rsid w:val="001A293F"/>
    <w:rsid w:val="001B1180"/>
    <w:rsid w:val="001B7F4F"/>
    <w:rsid w:val="001C1154"/>
    <w:rsid w:val="001C359D"/>
    <w:rsid w:val="001D1315"/>
    <w:rsid w:val="001D18C1"/>
    <w:rsid w:val="001E25A8"/>
    <w:rsid w:val="001F1C36"/>
    <w:rsid w:val="00202D4E"/>
    <w:rsid w:val="002073E6"/>
    <w:rsid w:val="0021387A"/>
    <w:rsid w:val="00223830"/>
    <w:rsid w:val="00224AE2"/>
    <w:rsid w:val="00226A16"/>
    <w:rsid w:val="0023202E"/>
    <w:rsid w:val="00234AA7"/>
    <w:rsid w:val="002447F4"/>
    <w:rsid w:val="00250CE0"/>
    <w:rsid w:val="002645EB"/>
    <w:rsid w:val="00271961"/>
    <w:rsid w:val="002723F2"/>
    <w:rsid w:val="00276649"/>
    <w:rsid w:val="002913E3"/>
    <w:rsid w:val="00291EEC"/>
    <w:rsid w:val="002A114D"/>
    <w:rsid w:val="002A6EAE"/>
    <w:rsid w:val="002B0BC7"/>
    <w:rsid w:val="002B4E18"/>
    <w:rsid w:val="002C1E58"/>
    <w:rsid w:val="002C739E"/>
    <w:rsid w:val="002D2D46"/>
    <w:rsid w:val="002E169A"/>
    <w:rsid w:val="002F0D36"/>
    <w:rsid w:val="002F40F9"/>
    <w:rsid w:val="00307976"/>
    <w:rsid w:val="00310127"/>
    <w:rsid w:val="00311690"/>
    <w:rsid w:val="003254FB"/>
    <w:rsid w:val="00327700"/>
    <w:rsid w:val="00333707"/>
    <w:rsid w:val="003474D5"/>
    <w:rsid w:val="00351D1C"/>
    <w:rsid w:val="003905CC"/>
    <w:rsid w:val="003912E0"/>
    <w:rsid w:val="00391715"/>
    <w:rsid w:val="003A0D59"/>
    <w:rsid w:val="003D549D"/>
    <w:rsid w:val="003E1740"/>
    <w:rsid w:val="003F731A"/>
    <w:rsid w:val="004278F7"/>
    <w:rsid w:val="00432762"/>
    <w:rsid w:val="004338C9"/>
    <w:rsid w:val="00442C48"/>
    <w:rsid w:val="0046477A"/>
    <w:rsid w:val="00473488"/>
    <w:rsid w:val="00475E22"/>
    <w:rsid w:val="00486B13"/>
    <w:rsid w:val="00486C34"/>
    <w:rsid w:val="00487F26"/>
    <w:rsid w:val="00495304"/>
    <w:rsid w:val="004A1ECA"/>
    <w:rsid w:val="004B033C"/>
    <w:rsid w:val="004B2219"/>
    <w:rsid w:val="004B2597"/>
    <w:rsid w:val="004B37F3"/>
    <w:rsid w:val="004C3794"/>
    <w:rsid w:val="004C6620"/>
    <w:rsid w:val="004D3687"/>
    <w:rsid w:val="004E24B1"/>
    <w:rsid w:val="004E2574"/>
    <w:rsid w:val="004E3A2A"/>
    <w:rsid w:val="005225AE"/>
    <w:rsid w:val="00527F4D"/>
    <w:rsid w:val="0055010F"/>
    <w:rsid w:val="005674FA"/>
    <w:rsid w:val="00574EA4"/>
    <w:rsid w:val="005811E1"/>
    <w:rsid w:val="0058640D"/>
    <w:rsid w:val="00592D65"/>
    <w:rsid w:val="005B7E0E"/>
    <w:rsid w:val="005C17BA"/>
    <w:rsid w:val="005C2717"/>
    <w:rsid w:val="005C312D"/>
    <w:rsid w:val="005D1525"/>
    <w:rsid w:val="005D406C"/>
    <w:rsid w:val="005D5223"/>
    <w:rsid w:val="005E0557"/>
    <w:rsid w:val="005E7667"/>
    <w:rsid w:val="0060074E"/>
    <w:rsid w:val="00601E7A"/>
    <w:rsid w:val="0061641B"/>
    <w:rsid w:val="006347C7"/>
    <w:rsid w:val="00634CDD"/>
    <w:rsid w:val="0064362F"/>
    <w:rsid w:val="00661BCC"/>
    <w:rsid w:val="00665471"/>
    <w:rsid w:val="006926A2"/>
    <w:rsid w:val="0069573B"/>
    <w:rsid w:val="006B06D1"/>
    <w:rsid w:val="006B0C1B"/>
    <w:rsid w:val="006C3BE5"/>
    <w:rsid w:val="006C6004"/>
    <w:rsid w:val="006C694A"/>
    <w:rsid w:val="006E0CAB"/>
    <w:rsid w:val="006E6ABB"/>
    <w:rsid w:val="006F1178"/>
    <w:rsid w:val="006F1218"/>
    <w:rsid w:val="006F4495"/>
    <w:rsid w:val="006F4B9E"/>
    <w:rsid w:val="006F62DB"/>
    <w:rsid w:val="00702B13"/>
    <w:rsid w:val="00706034"/>
    <w:rsid w:val="00706175"/>
    <w:rsid w:val="007137CC"/>
    <w:rsid w:val="00721D83"/>
    <w:rsid w:val="007308EA"/>
    <w:rsid w:val="0076315A"/>
    <w:rsid w:val="007636FA"/>
    <w:rsid w:val="00772DA6"/>
    <w:rsid w:val="007776F4"/>
    <w:rsid w:val="00783A6A"/>
    <w:rsid w:val="007A4BB3"/>
    <w:rsid w:val="007B088B"/>
    <w:rsid w:val="007B4ED1"/>
    <w:rsid w:val="007C1C0A"/>
    <w:rsid w:val="007C632C"/>
    <w:rsid w:val="007C736E"/>
    <w:rsid w:val="007D2734"/>
    <w:rsid w:val="008012A3"/>
    <w:rsid w:val="008049C0"/>
    <w:rsid w:val="0081341B"/>
    <w:rsid w:val="00833DF9"/>
    <w:rsid w:val="00835D10"/>
    <w:rsid w:val="00851652"/>
    <w:rsid w:val="00851D5C"/>
    <w:rsid w:val="0085542E"/>
    <w:rsid w:val="00855494"/>
    <w:rsid w:val="00855E6D"/>
    <w:rsid w:val="008610DC"/>
    <w:rsid w:val="00876AEA"/>
    <w:rsid w:val="00876F3C"/>
    <w:rsid w:val="00880266"/>
    <w:rsid w:val="00896F6F"/>
    <w:rsid w:val="008A201D"/>
    <w:rsid w:val="008A2A09"/>
    <w:rsid w:val="008A43C2"/>
    <w:rsid w:val="008C0802"/>
    <w:rsid w:val="008D15F9"/>
    <w:rsid w:val="008F7ADC"/>
    <w:rsid w:val="00901B53"/>
    <w:rsid w:val="00907619"/>
    <w:rsid w:val="00924314"/>
    <w:rsid w:val="00924CC2"/>
    <w:rsid w:val="009266E0"/>
    <w:rsid w:val="0093042C"/>
    <w:rsid w:val="00931E16"/>
    <w:rsid w:val="009358AA"/>
    <w:rsid w:val="00937755"/>
    <w:rsid w:val="00947B7B"/>
    <w:rsid w:val="00950E18"/>
    <w:rsid w:val="0096019A"/>
    <w:rsid w:val="00987C02"/>
    <w:rsid w:val="00995F5A"/>
    <w:rsid w:val="009A374B"/>
    <w:rsid w:val="009B1B10"/>
    <w:rsid w:val="009B519F"/>
    <w:rsid w:val="009C0CB9"/>
    <w:rsid w:val="009C15A3"/>
    <w:rsid w:val="009C23EA"/>
    <w:rsid w:val="009E6DEC"/>
    <w:rsid w:val="009F008C"/>
    <w:rsid w:val="009F585C"/>
    <w:rsid w:val="00A03B07"/>
    <w:rsid w:val="00A06DB9"/>
    <w:rsid w:val="00A15845"/>
    <w:rsid w:val="00A17D1B"/>
    <w:rsid w:val="00A25E7F"/>
    <w:rsid w:val="00A31CF5"/>
    <w:rsid w:val="00A442A6"/>
    <w:rsid w:val="00A57844"/>
    <w:rsid w:val="00A638BB"/>
    <w:rsid w:val="00A702AF"/>
    <w:rsid w:val="00A73B8D"/>
    <w:rsid w:val="00A75CC0"/>
    <w:rsid w:val="00A84652"/>
    <w:rsid w:val="00A872A9"/>
    <w:rsid w:val="00A90B36"/>
    <w:rsid w:val="00A91FC8"/>
    <w:rsid w:val="00AA4038"/>
    <w:rsid w:val="00AA4ACB"/>
    <w:rsid w:val="00AA645C"/>
    <w:rsid w:val="00AB6F07"/>
    <w:rsid w:val="00AD764A"/>
    <w:rsid w:val="00AE4ECF"/>
    <w:rsid w:val="00AE7865"/>
    <w:rsid w:val="00AF43BC"/>
    <w:rsid w:val="00B03C8D"/>
    <w:rsid w:val="00B12545"/>
    <w:rsid w:val="00B32971"/>
    <w:rsid w:val="00B514A4"/>
    <w:rsid w:val="00B6376A"/>
    <w:rsid w:val="00B71100"/>
    <w:rsid w:val="00B80643"/>
    <w:rsid w:val="00B84434"/>
    <w:rsid w:val="00B850D8"/>
    <w:rsid w:val="00BA2263"/>
    <w:rsid w:val="00BA2A2F"/>
    <w:rsid w:val="00BA395A"/>
    <w:rsid w:val="00BA4B9A"/>
    <w:rsid w:val="00BA51A1"/>
    <w:rsid w:val="00BA7E8B"/>
    <w:rsid w:val="00BB7DCC"/>
    <w:rsid w:val="00BC7525"/>
    <w:rsid w:val="00BD5279"/>
    <w:rsid w:val="00BE6346"/>
    <w:rsid w:val="00C10E0D"/>
    <w:rsid w:val="00C12399"/>
    <w:rsid w:val="00C12EEC"/>
    <w:rsid w:val="00C2400F"/>
    <w:rsid w:val="00C24C37"/>
    <w:rsid w:val="00C43E86"/>
    <w:rsid w:val="00C57705"/>
    <w:rsid w:val="00C63E20"/>
    <w:rsid w:val="00C6455B"/>
    <w:rsid w:val="00C73FB5"/>
    <w:rsid w:val="00C76D00"/>
    <w:rsid w:val="00C94329"/>
    <w:rsid w:val="00C94A60"/>
    <w:rsid w:val="00C96E52"/>
    <w:rsid w:val="00CC24DC"/>
    <w:rsid w:val="00CD711C"/>
    <w:rsid w:val="00CE5C73"/>
    <w:rsid w:val="00CF0332"/>
    <w:rsid w:val="00CF0DAB"/>
    <w:rsid w:val="00CF2ACF"/>
    <w:rsid w:val="00CF6092"/>
    <w:rsid w:val="00D16F11"/>
    <w:rsid w:val="00D21AD7"/>
    <w:rsid w:val="00D234B8"/>
    <w:rsid w:val="00D345CB"/>
    <w:rsid w:val="00D35191"/>
    <w:rsid w:val="00D4284C"/>
    <w:rsid w:val="00D4614C"/>
    <w:rsid w:val="00D55306"/>
    <w:rsid w:val="00D609A5"/>
    <w:rsid w:val="00D612C8"/>
    <w:rsid w:val="00D75108"/>
    <w:rsid w:val="00D77AC2"/>
    <w:rsid w:val="00D84199"/>
    <w:rsid w:val="00D9157F"/>
    <w:rsid w:val="00D95138"/>
    <w:rsid w:val="00D974DD"/>
    <w:rsid w:val="00DA56F5"/>
    <w:rsid w:val="00DA6878"/>
    <w:rsid w:val="00DA7AA6"/>
    <w:rsid w:val="00DB3617"/>
    <w:rsid w:val="00DC06AF"/>
    <w:rsid w:val="00DC2D54"/>
    <w:rsid w:val="00DF0C95"/>
    <w:rsid w:val="00DF25C9"/>
    <w:rsid w:val="00DF4AC1"/>
    <w:rsid w:val="00DF4B0B"/>
    <w:rsid w:val="00E07B3A"/>
    <w:rsid w:val="00E104B6"/>
    <w:rsid w:val="00E157CE"/>
    <w:rsid w:val="00E1776E"/>
    <w:rsid w:val="00E210B3"/>
    <w:rsid w:val="00E21F71"/>
    <w:rsid w:val="00E22262"/>
    <w:rsid w:val="00E223A8"/>
    <w:rsid w:val="00E232D4"/>
    <w:rsid w:val="00E24A04"/>
    <w:rsid w:val="00E30E35"/>
    <w:rsid w:val="00E469F2"/>
    <w:rsid w:val="00E544A0"/>
    <w:rsid w:val="00E7331D"/>
    <w:rsid w:val="00E80479"/>
    <w:rsid w:val="00E847CA"/>
    <w:rsid w:val="00E857DC"/>
    <w:rsid w:val="00EA3D79"/>
    <w:rsid w:val="00EA422D"/>
    <w:rsid w:val="00EA6811"/>
    <w:rsid w:val="00EB2EEF"/>
    <w:rsid w:val="00EB5B49"/>
    <w:rsid w:val="00EC5B74"/>
    <w:rsid w:val="00EC6C07"/>
    <w:rsid w:val="00ED21BC"/>
    <w:rsid w:val="00ED2DA2"/>
    <w:rsid w:val="00ED4260"/>
    <w:rsid w:val="00ED43A3"/>
    <w:rsid w:val="00EE449C"/>
    <w:rsid w:val="00F02688"/>
    <w:rsid w:val="00F04185"/>
    <w:rsid w:val="00F151B2"/>
    <w:rsid w:val="00F204EA"/>
    <w:rsid w:val="00F357D2"/>
    <w:rsid w:val="00F42075"/>
    <w:rsid w:val="00F44511"/>
    <w:rsid w:val="00F44705"/>
    <w:rsid w:val="00F63B8C"/>
    <w:rsid w:val="00F67016"/>
    <w:rsid w:val="00FA09C0"/>
    <w:rsid w:val="00FA182E"/>
    <w:rsid w:val="00FA589D"/>
    <w:rsid w:val="00FB45C7"/>
    <w:rsid w:val="00FB5027"/>
    <w:rsid w:val="00FB66EE"/>
    <w:rsid w:val="00FC6C2E"/>
    <w:rsid w:val="00FE234B"/>
    <w:rsid w:val="00FF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F467B"/>
  <w15:docId w15:val="{9C62EEA4-4CCE-4339-A9C3-EBC8EE54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31CF5"/>
    <w:pPr>
      <w:spacing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3E1740"/>
    <w:pPr>
      <w:keepNext/>
      <w:keepLines/>
      <w:numPr>
        <w:numId w:val="18"/>
      </w:numPr>
      <w:tabs>
        <w:tab w:val="left" w:pos="284"/>
      </w:tabs>
      <w:spacing w:before="240" w:after="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List2"/>
    <w:next w:val="Normal"/>
    <w:link w:val="Heading2Char"/>
    <w:uiPriority w:val="4"/>
    <w:qFormat/>
    <w:rsid w:val="003E1740"/>
    <w:pPr>
      <w:keepNext/>
      <w:keepLines/>
      <w:numPr>
        <w:ilvl w:val="1"/>
        <w:numId w:val="18"/>
      </w:numPr>
      <w:tabs>
        <w:tab w:val="left" w:pos="454"/>
      </w:tabs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List3"/>
    <w:next w:val="Normal"/>
    <w:link w:val="Heading3Char"/>
    <w:uiPriority w:val="5"/>
    <w:qFormat/>
    <w:rsid w:val="00706175"/>
    <w:pPr>
      <w:keepNext/>
      <w:keepLines/>
      <w:numPr>
        <w:ilvl w:val="2"/>
        <w:numId w:val="18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706175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1"/>
    <w:semiHidden/>
    <w:unhideWhenUsed/>
    <w:qFormat/>
    <w:rsid w:val="00706175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1"/>
    <w:semiHidden/>
    <w:unhideWhenUsed/>
    <w:qFormat/>
    <w:rsid w:val="00706175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1"/>
    <w:semiHidden/>
    <w:unhideWhenUsed/>
    <w:qFormat/>
    <w:rsid w:val="00706175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1"/>
    <w:semiHidden/>
    <w:unhideWhenUsed/>
    <w:qFormat/>
    <w:rsid w:val="00706175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unhideWhenUsed/>
    <w:qFormat/>
    <w:rsid w:val="00706175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734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7BA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rsid w:val="009F585C"/>
    <w:pPr>
      <w:tabs>
        <w:tab w:val="center" w:pos="4536"/>
        <w:tab w:val="right" w:pos="9072"/>
      </w:tabs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585C"/>
    <w:rPr>
      <w:rFonts w:ascii="Arial" w:hAnsi="Arial"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sid w:val="00AD764A"/>
    <w:rPr>
      <w:rFonts w:ascii="Arial" w:eastAsiaTheme="majorEastAsia" w:hAnsi="Arial" w:cstheme="majorBidi"/>
      <w:b/>
      <w:bCs/>
      <w:sz w:val="20"/>
      <w:szCs w:val="28"/>
    </w:rPr>
  </w:style>
  <w:style w:type="paragraph" w:styleId="Title">
    <w:name w:val="Title"/>
    <w:basedOn w:val="Normal"/>
    <w:next w:val="Przisierung"/>
    <w:link w:val="TitleChar"/>
    <w:rsid w:val="008A2A09"/>
    <w:pPr>
      <w:spacing w:after="0"/>
    </w:pPr>
    <w:rPr>
      <w:rFonts w:eastAsiaTheme="majorEastAsia" w:cstheme="majorBidi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A702AF"/>
    <w:rPr>
      <w:rFonts w:ascii="Arial" w:eastAsiaTheme="majorEastAsia" w:hAnsi="Arial" w:cstheme="majorBidi"/>
      <w:b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4"/>
    <w:rsid w:val="00AD764A"/>
    <w:rPr>
      <w:rFonts w:ascii="Arial" w:eastAsiaTheme="majorEastAsia" w:hAnsi="Arial" w:cstheme="majorBidi"/>
      <w:b/>
      <w:bCs/>
      <w:sz w:val="20"/>
      <w:szCs w:val="26"/>
    </w:rPr>
  </w:style>
  <w:style w:type="numbering" w:customStyle="1" w:styleId="berschriftslisten">
    <w:name w:val="Überschriftslisten"/>
    <w:uiPriority w:val="99"/>
    <w:rsid w:val="00C43E86"/>
    <w:pPr>
      <w:numPr>
        <w:numId w:val="17"/>
      </w:numPr>
    </w:pPr>
  </w:style>
  <w:style w:type="paragraph" w:styleId="List2">
    <w:name w:val="List 2"/>
    <w:basedOn w:val="Normal"/>
    <w:uiPriority w:val="99"/>
    <w:semiHidden/>
    <w:unhideWhenUsed/>
    <w:rsid w:val="00C43E86"/>
    <w:pPr>
      <w:ind w:left="566" w:hanging="283"/>
      <w:contextualSpacing/>
    </w:pPr>
  </w:style>
  <w:style w:type="paragraph" w:customStyle="1" w:styleId="berschrift">
    <w:name w:val="Überschrift"/>
    <w:basedOn w:val="Normal"/>
    <w:next w:val="Normal"/>
    <w:uiPriority w:val="2"/>
    <w:qFormat/>
    <w:rsid w:val="008A2A09"/>
    <w:pPr>
      <w:spacing w:before="240" w:after="0"/>
    </w:pPr>
    <w:rPr>
      <w:b/>
      <w:szCs w:val="20"/>
    </w:rPr>
  </w:style>
  <w:style w:type="paragraph" w:customStyle="1" w:styleId="Przisierung">
    <w:name w:val="Präzisierung"/>
    <w:basedOn w:val="Normal"/>
    <w:link w:val="PrzisierungZchn"/>
    <w:uiPriority w:val="1"/>
    <w:rsid w:val="00035A84"/>
    <w:pPr>
      <w:spacing w:line="500" w:lineRule="exact"/>
    </w:pPr>
    <w:rPr>
      <w:rFonts w:eastAsia="Times New Roman" w:cs="Times New Roman"/>
      <w:sz w:val="36"/>
      <w:szCs w:val="20"/>
      <w:lang w:eastAsia="de-DE"/>
    </w:rPr>
  </w:style>
  <w:style w:type="character" w:styleId="SubtleEmphasis">
    <w:name w:val="Subtle Emphasis"/>
    <w:basedOn w:val="DefaultParagraphFont"/>
    <w:uiPriority w:val="10"/>
    <w:qFormat/>
    <w:rsid w:val="007A4BB3"/>
    <w:rPr>
      <w:i/>
      <w:iCs/>
      <w:color w:val="auto"/>
    </w:rPr>
  </w:style>
  <w:style w:type="character" w:styleId="Emphasis">
    <w:name w:val="Emphasis"/>
    <w:basedOn w:val="DefaultParagraphFont"/>
    <w:uiPriority w:val="9"/>
    <w:qFormat/>
    <w:rsid w:val="007A4BB3"/>
    <w:rPr>
      <w:b/>
      <w:i w:val="0"/>
      <w:iCs/>
    </w:rPr>
  </w:style>
  <w:style w:type="character" w:customStyle="1" w:styleId="PrzisierungZchn">
    <w:name w:val="Präzisierung Zchn"/>
    <w:basedOn w:val="DefaultParagraphFont"/>
    <w:link w:val="Przisierung"/>
    <w:uiPriority w:val="1"/>
    <w:rsid w:val="00A702AF"/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Tabelleobenrechts">
    <w:name w:val="Tabelle oben rechts"/>
    <w:basedOn w:val="StandardohneAbstandZchn"/>
    <w:uiPriority w:val="11"/>
    <w:rsid w:val="005C17BA"/>
    <w:rPr>
      <w:rFonts w:ascii="Arial" w:eastAsia="Times New Roman" w:hAnsi="Arial" w:cs="Times New Roman"/>
      <w:b/>
      <w:sz w:val="15"/>
      <w:szCs w:val="20"/>
      <w:lang w:val="de-DE" w:eastAsia="de-DE"/>
    </w:rPr>
  </w:style>
  <w:style w:type="paragraph" w:customStyle="1" w:styleId="StandardohneAbstand">
    <w:name w:val="Standard ohne Abstand"/>
    <w:basedOn w:val="Normal"/>
    <w:link w:val="StandardohneAbstandZchn"/>
    <w:uiPriority w:val="7"/>
    <w:rsid w:val="005674FA"/>
    <w:pPr>
      <w:spacing w:after="0"/>
    </w:pPr>
  </w:style>
  <w:style w:type="character" w:customStyle="1" w:styleId="StandardohneAbstandZchn">
    <w:name w:val="Standard ohne Abstand Zchn"/>
    <w:basedOn w:val="DefaultParagraphFont"/>
    <w:link w:val="StandardohneAbstand"/>
    <w:uiPriority w:val="7"/>
    <w:rsid w:val="00AD764A"/>
    <w:rPr>
      <w:rFonts w:ascii="Arial" w:hAnsi="Arial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AD764A"/>
    <w:rPr>
      <w:rFonts w:ascii="Arial" w:eastAsiaTheme="majorEastAsia" w:hAnsi="Arial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AD764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3">
    <w:name w:val="List 3"/>
    <w:basedOn w:val="Normal"/>
    <w:uiPriority w:val="99"/>
    <w:semiHidden/>
    <w:unhideWhenUsed/>
    <w:rsid w:val="003E1740"/>
    <w:pPr>
      <w:ind w:left="849" w:hanging="283"/>
      <w:contextualSpacing/>
    </w:pPr>
  </w:style>
  <w:style w:type="character" w:customStyle="1" w:styleId="Heading5Char">
    <w:name w:val="Heading 5 Char"/>
    <w:basedOn w:val="DefaultParagraphFont"/>
    <w:link w:val="Heading5"/>
    <w:uiPriority w:val="11"/>
    <w:semiHidden/>
    <w:rsid w:val="00AD764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AD764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AD764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AD7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AD7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276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2762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27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a%20Zaugg\Downloads\gkinter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023A3-47E9-4C7D-BF71-8CAA0AE2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gkintern.dotx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Kirchenfeld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Zaugg</dc:creator>
  <cp:keywords/>
  <cp:lastModifiedBy>Veljkovic Nikolaj</cp:lastModifiedBy>
  <cp:revision>55</cp:revision>
  <cp:lastPrinted>2013-09-13T12:50:00Z</cp:lastPrinted>
  <dcterms:created xsi:type="dcterms:W3CDTF">2024-03-06T10:00:00Z</dcterms:created>
  <dcterms:modified xsi:type="dcterms:W3CDTF">2024-03-07T07:42:00Z</dcterms:modified>
</cp:coreProperties>
</file>